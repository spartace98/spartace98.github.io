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876"/>
        <w:gridCol w:w="8123"/>
        <w:gridCol w:w="892"/>
      </w:tblGrid>
      <w:tr w:rsidR="00605A5B" w:rsidRPr="003F32B9" w14:paraId="5D8C1287" w14:textId="77777777" w:rsidTr="004C30CB">
        <w:trPr>
          <w:trHeight w:val="1070"/>
        </w:trPr>
        <w:tc>
          <w:tcPr>
            <w:tcW w:w="899" w:type="dxa"/>
          </w:tcPr>
          <w:p w14:paraId="0BC7B98C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999" w:type="dxa"/>
            <w:gridSpan w:val="2"/>
          </w:tcPr>
          <w:p w14:paraId="0825D9D3" w14:textId="77777777" w:rsidR="00605A5B" w:rsidRPr="003F32B9" w:rsidRDefault="00C32111" w:rsidP="004C30CB">
            <w:pPr>
              <w:pStyle w:val="Title"/>
              <w:jc w:val="center"/>
              <w:rPr>
                <w:sz w:val="72"/>
                <w:szCs w:val="22"/>
              </w:rPr>
            </w:pPr>
            <w:r w:rsidRPr="003F32B9">
              <w:rPr>
                <w:sz w:val="72"/>
                <w:szCs w:val="22"/>
              </w:rPr>
              <w:t>CHAO</w:t>
            </w:r>
            <w:r w:rsidR="00A77921" w:rsidRPr="003F32B9">
              <w:rPr>
                <w:sz w:val="72"/>
                <w:szCs w:val="22"/>
              </w:rPr>
              <w:t xml:space="preserve"> </w:t>
            </w:r>
            <w:r w:rsidRPr="003F32B9">
              <w:rPr>
                <w:rStyle w:val="Emphasis"/>
                <w:sz w:val="72"/>
                <w:szCs w:val="22"/>
              </w:rPr>
              <w:t>LI</w:t>
            </w:r>
          </w:p>
          <w:p w14:paraId="2F221C57" w14:textId="774D1C72" w:rsidR="00605A5B" w:rsidRPr="003F32B9" w:rsidRDefault="00C32111" w:rsidP="004C30CB">
            <w:pPr>
              <w:pStyle w:val="Subtitle"/>
              <w:jc w:val="center"/>
              <w:rPr>
                <w:b w:val="0"/>
                <w:bCs/>
                <w:sz w:val="40"/>
                <w:szCs w:val="22"/>
              </w:rPr>
            </w:pPr>
            <w:r w:rsidRPr="003F32B9">
              <w:rPr>
                <w:b w:val="0"/>
                <w:bCs/>
                <w:sz w:val="24"/>
                <w:szCs w:val="14"/>
              </w:rPr>
              <w:t xml:space="preserve">chaoli2@andrew.cmu.edu </w:t>
            </w:r>
            <w:r w:rsidR="00B55DBC">
              <w:rPr>
                <w:b w:val="0"/>
                <w:bCs/>
                <w:sz w:val="24"/>
                <w:szCs w:val="14"/>
              </w:rPr>
              <w:t xml:space="preserve">+1 </w:t>
            </w:r>
            <w:r w:rsidRPr="003F32B9">
              <w:rPr>
                <w:b w:val="0"/>
                <w:bCs/>
                <w:sz w:val="24"/>
                <w:szCs w:val="14"/>
              </w:rPr>
              <w:t>412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708</w:t>
            </w:r>
            <w:r w:rsidR="00EC646E">
              <w:rPr>
                <w:b w:val="0"/>
                <w:bCs/>
                <w:sz w:val="24"/>
                <w:szCs w:val="14"/>
              </w:rPr>
              <w:t>-</w:t>
            </w:r>
            <w:r w:rsidRPr="003F32B9">
              <w:rPr>
                <w:b w:val="0"/>
                <w:bCs/>
                <w:sz w:val="24"/>
                <w:szCs w:val="14"/>
              </w:rPr>
              <w:t>8343</w:t>
            </w:r>
          </w:p>
        </w:tc>
        <w:tc>
          <w:tcPr>
            <w:tcW w:w="892" w:type="dxa"/>
          </w:tcPr>
          <w:p w14:paraId="4AA60148" w14:textId="77777777" w:rsidR="00605A5B" w:rsidRPr="003F32B9" w:rsidRDefault="00605A5B" w:rsidP="003F32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E1D44" w:rsidRPr="003F32B9" w14:paraId="5430206F" w14:textId="77777777" w:rsidTr="004C30CB">
        <w:trPr>
          <w:trHeight w:val="242"/>
        </w:trPr>
        <w:tc>
          <w:tcPr>
            <w:tcW w:w="1775" w:type="dxa"/>
            <w:gridSpan w:val="2"/>
          </w:tcPr>
          <w:p w14:paraId="627F4D2F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EDUCATION</w:t>
            </w:r>
          </w:p>
          <w:p w14:paraId="48C0F54A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2D8F0355" w14:textId="483D5DFF" w:rsidR="000E1D44" w:rsidRPr="00607AD7" w:rsidRDefault="00C3211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</w:rPr>
            </w:pPr>
            <w:r w:rsidRPr="00607AD7">
              <w:rPr>
                <w:b/>
                <w:bCs/>
                <w:color w:val="000000" w:themeColor="text1"/>
              </w:rPr>
              <w:t>CARNEGIE MELLON UNIVERSITY</w:t>
            </w:r>
            <w:r w:rsidR="00DE1916">
              <w:rPr>
                <w:b/>
                <w:bCs/>
                <w:color w:val="000000" w:themeColor="text1"/>
              </w:rPr>
              <w:t>, PITTSBURGH, PA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</w:t>
            </w:r>
            <w:r w:rsidR="00DE1916">
              <w:rPr>
                <w:b/>
                <w:bCs/>
                <w:color w:val="000000" w:themeColor="text1"/>
              </w:rPr>
              <w:t xml:space="preserve">    </w:t>
            </w:r>
            <w:r w:rsidR="00F058F8" w:rsidRPr="00607AD7">
              <w:rPr>
                <w:b/>
                <w:bCs/>
                <w:color w:val="000000" w:themeColor="text1"/>
              </w:rPr>
              <w:t xml:space="preserve">                            MAY 202</w:t>
            </w:r>
            <w:r w:rsidR="00A342DD" w:rsidRPr="00607AD7">
              <w:rPr>
                <w:b/>
                <w:bCs/>
                <w:color w:val="000000" w:themeColor="text1"/>
              </w:rPr>
              <w:t>2</w:t>
            </w:r>
          </w:p>
          <w:p w14:paraId="2ED02B82" w14:textId="77777777" w:rsidR="004C30CB" w:rsidRDefault="002C7267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 Electrical and Computer Engineering</w:t>
            </w:r>
          </w:p>
          <w:p w14:paraId="627F997C" w14:textId="7212A692" w:rsidR="002C7267" w:rsidRPr="00687412" w:rsidRDefault="00947FF9" w:rsidP="003F32B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Overall GPA: </w:t>
            </w:r>
            <w:r w:rsidR="00E600D5">
              <w:rPr>
                <w:sz w:val="22"/>
                <w:szCs w:val="22"/>
              </w:rPr>
              <w:t>4.00/4.00</w:t>
            </w:r>
          </w:p>
        </w:tc>
      </w:tr>
      <w:tr w:rsidR="000E1D44" w:rsidRPr="003F32B9" w14:paraId="7E7CD442" w14:textId="77777777" w:rsidTr="004C30CB">
        <w:trPr>
          <w:trHeight w:val="872"/>
        </w:trPr>
        <w:tc>
          <w:tcPr>
            <w:tcW w:w="1775" w:type="dxa"/>
            <w:gridSpan w:val="2"/>
          </w:tcPr>
          <w:p w14:paraId="55591BDD" w14:textId="77777777" w:rsidR="000E1D44" w:rsidRPr="003F32B9" w:rsidRDefault="00C32111" w:rsidP="003F32B9">
            <w:pPr>
              <w:pStyle w:val="Heading1"/>
              <w:spacing w:line="276" w:lineRule="auto"/>
              <w:jc w:val="left"/>
              <w:rPr>
                <w:sz w:val="21"/>
                <w:szCs w:val="18"/>
              </w:rPr>
            </w:pPr>
            <w:r w:rsidRPr="003F32B9">
              <w:rPr>
                <w:sz w:val="21"/>
                <w:szCs w:val="18"/>
              </w:rPr>
              <w:t>KEY SKILLS</w:t>
            </w:r>
          </w:p>
          <w:p w14:paraId="568EC972" w14:textId="77777777" w:rsidR="000E1D44" w:rsidRPr="003F32B9" w:rsidRDefault="000E1D44" w:rsidP="003F32B9">
            <w:pPr>
              <w:pStyle w:val="TextLeft"/>
              <w:spacing w:line="276" w:lineRule="auto"/>
              <w:jc w:val="left"/>
              <w:rPr>
                <w:sz w:val="21"/>
                <w:szCs w:val="18"/>
              </w:rPr>
            </w:pPr>
          </w:p>
        </w:tc>
        <w:tc>
          <w:tcPr>
            <w:tcW w:w="9015" w:type="dxa"/>
            <w:gridSpan w:val="2"/>
          </w:tcPr>
          <w:p w14:paraId="3ED3044A" w14:textId="70422A5B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Programming Languages:</w:t>
            </w:r>
            <w:r w:rsidRPr="00687412">
              <w:rPr>
                <w:sz w:val="22"/>
                <w:szCs w:val="22"/>
              </w:rPr>
              <w:t xml:space="preserve"> Python, </w:t>
            </w:r>
            <w:r w:rsidR="00662B4B">
              <w:rPr>
                <w:sz w:val="22"/>
                <w:szCs w:val="22"/>
              </w:rPr>
              <w:t xml:space="preserve">C, </w:t>
            </w:r>
            <w:r w:rsidRPr="00687412">
              <w:rPr>
                <w:sz w:val="22"/>
                <w:szCs w:val="22"/>
              </w:rPr>
              <w:t xml:space="preserve">Java, </w:t>
            </w:r>
            <w:r w:rsidR="00662B4B">
              <w:rPr>
                <w:sz w:val="22"/>
                <w:szCs w:val="22"/>
              </w:rPr>
              <w:t xml:space="preserve">HTML, CSS, JavaScript, </w:t>
            </w:r>
            <w:r w:rsidRPr="00687412">
              <w:rPr>
                <w:sz w:val="22"/>
                <w:szCs w:val="22"/>
              </w:rPr>
              <w:t>Mumax3</w:t>
            </w:r>
          </w:p>
          <w:p w14:paraId="4058579C" w14:textId="7DFAB165" w:rsidR="00C32111" w:rsidRPr="00687412" w:rsidRDefault="00C32111" w:rsidP="003F32B9">
            <w:p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Software:</w:t>
            </w:r>
            <w:r w:rsidRPr="00687412">
              <w:rPr>
                <w:sz w:val="22"/>
                <w:szCs w:val="22"/>
              </w:rPr>
              <w:t xml:space="preserve"> Git, MS Office</w:t>
            </w:r>
          </w:p>
          <w:p w14:paraId="1825D583" w14:textId="23D18FA5" w:rsidR="000E1D44" w:rsidRPr="00687412" w:rsidRDefault="00C32111" w:rsidP="003F32B9">
            <w:pPr>
              <w:pStyle w:val="TextRight"/>
              <w:spacing w:line="276" w:lineRule="auto"/>
              <w:rPr>
                <w:color w:val="000000" w:themeColor="text1"/>
                <w:sz w:val="21"/>
                <w:szCs w:val="22"/>
              </w:rPr>
            </w:pPr>
            <w:r w:rsidRPr="00687412">
              <w:rPr>
                <w:b/>
                <w:bCs/>
                <w:color w:val="000000" w:themeColor="text1"/>
              </w:rPr>
              <w:t>Spoken Languages:</w:t>
            </w:r>
            <w:r w:rsidRPr="00687412">
              <w:rPr>
                <w:color w:val="000000" w:themeColor="text1"/>
              </w:rPr>
              <w:t xml:space="preserve"> </w:t>
            </w:r>
            <w:r w:rsidR="00BD3B7D">
              <w:rPr>
                <w:color w:val="000000" w:themeColor="text1"/>
              </w:rPr>
              <w:t xml:space="preserve">English, </w:t>
            </w:r>
            <w:r w:rsidRPr="00687412">
              <w:rPr>
                <w:color w:val="000000" w:themeColor="text1"/>
              </w:rPr>
              <w:t>Mandarin (Chinese)</w:t>
            </w:r>
          </w:p>
        </w:tc>
      </w:tr>
      <w:tr w:rsidR="000E1D44" w:rsidRPr="003F32B9" w14:paraId="701CE624" w14:textId="77777777" w:rsidTr="004C30CB">
        <w:trPr>
          <w:trHeight w:val="5408"/>
        </w:trPr>
        <w:tc>
          <w:tcPr>
            <w:tcW w:w="1775" w:type="dxa"/>
            <w:gridSpan w:val="2"/>
          </w:tcPr>
          <w:p w14:paraId="15E7E7BB" w14:textId="77777777" w:rsidR="000E1D44" w:rsidRPr="003F32B9" w:rsidRDefault="00C32111" w:rsidP="003F32B9">
            <w:pPr>
              <w:spacing w:line="276" w:lineRule="auto"/>
              <w:rPr>
                <w:b/>
                <w:sz w:val="21"/>
                <w:szCs w:val="18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WORK EXPERIENCE</w:t>
            </w:r>
          </w:p>
        </w:tc>
        <w:tc>
          <w:tcPr>
            <w:tcW w:w="9015" w:type="dxa"/>
            <w:gridSpan w:val="2"/>
          </w:tcPr>
          <w:p w14:paraId="0530710A" w14:textId="74584819" w:rsidR="00C266A3" w:rsidRPr="00687412" w:rsidRDefault="00C266A3" w:rsidP="00C266A3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 xml:space="preserve">SINGAPORE ARMED FORCES </w:t>
            </w:r>
            <w:r w:rsidR="0062113F">
              <w:rPr>
                <w:b/>
                <w:bCs/>
                <w:sz w:val="22"/>
                <w:szCs w:val="22"/>
              </w:rPr>
              <w:t>(</w:t>
            </w:r>
            <w:r w:rsidR="00D279D7">
              <w:rPr>
                <w:b/>
                <w:bCs/>
                <w:sz w:val="22"/>
                <w:szCs w:val="22"/>
              </w:rPr>
              <w:t>CORPORAL</w:t>
            </w:r>
            <w:r w:rsidR="00DC656A">
              <w:rPr>
                <w:b/>
                <w:bCs/>
                <w:sz w:val="22"/>
                <w:szCs w:val="22"/>
              </w:rPr>
              <w:t>)</w:t>
            </w:r>
            <w:r w:rsidRPr="00687412">
              <w:rPr>
                <w:b/>
                <w:bCs/>
                <w:sz w:val="22"/>
                <w:szCs w:val="22"/>
              </w:rPr>
              <w:t xml:space="preserve">       </w:t>
            </w:r>
            <w:r w:rsidR="00FB193C">
              <w:rPr>
                <w:b/>
                <w:bCs/>
                <w:sz w:val="22"/>
                <w:szCs w:val="22"/>
              </w:rPr>
              <w:t xml:space="preserve">   </w:t>
            </w:r>
            <w:r w:rsidRPr="00687412">
              <w:rPr>
                <w:b/>
                <w:bCs/>
                <w:sz w:val="22"/>
                <w:szCs w:val="22"/>
              </w:rPr>
              <w:t xml:space="preserve">                </w:t>
            </w:r>
            <w:r w:rsidR="00C2386B">
              <w:rPr>
                <w:b/>
                <w:bCs/>
                <w:sz w:val="22"/>
                <w:szCs w:val="22"/>
              </w:rPr>
              <w:t xml:space="preserve"> </w:t>
            </w:r>
            <w:r w:rsidRPr="00687412">
              <w:rPr>
                <w:b/>
                <w:bCs/>
                <w:sz w:val="22"/>
                <w:szCs w:val="22"/>
              </w:rPr>
              <w:t xml:space="preserve">  JAN 2017</w:t>
            </w:r>
            <w:r w:rsidR="00C2386B">
              <w:rPr>
                <w:b/>
                <w:bCs/>
                <w:sz w:val="22"/>
                <w:szCs w:val="22"/>
              </w:rPr>
              <w:t xml:space="preserve"> – NOV 2018</w:t>
            </w:r>
          </w:p>
          <w:p w14:paraId="2E641950" w14:textId="32834352" w:rsidR="00C266A3" w:rsidRPr="00687412" w:rsidRDefault="004F5EFD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Data a</w:t>
            </w:r>
            <w:r w:rsidR="00C266A3" w:rsidRPr="00687412">
              <w:rPr>
                <w:sz w:val="22"/>
                <w:szCs w:val="22"/>
              </w:rPr>
              <w:t>naly</w:t>
            </w:r>
            <w:r>
              <w:rPr>
                <w:sz w:val="22"/>
                <w:szCs w:val="22"/>
              </w:rPr>
              <w:t>sis of</w:t>
            </w:r>
            <w:r w:rsidR="00C266A3" w:rsidRPr="00687412">
              <w:rPr>
                <w:sz w:val="22"/>
                <w:szCs w:val="22"/>
              </w:rPr>
              <w:t xml:space="preserve"> military </w:t>
            </w:r>
            <w:r>
              <w:rPr>
                <w:sz w:val="22"/>
                <w:szCs w:val="22"/>
              </w:rPr>
              <w:t>cadets’</w:t>
            </w:r>
            <w:r w:rsidR="00C266A3" w:rsidRPr="00687412">
              <w:rPr>
                <w:sz w:val="22"/>
                <w:szCs w:val="22"/>
              </w:rPr>
              <w:t xml:space="preserve"> fitness for specialized training</w:t>
            </w:r>
          </w:p>
          <w:p w14:paraId="512BE502" w14:textId="6F95678C" w:rsidR="00C266A3" w:rsidRPr="00687412" w:rsidRDefault="00C266A3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>Categorized military leaders to vocational camps based on performance</w:t>
            </w:r>
          </w:p>
          <w:p w14:paraId="123137A5" w14:textId="77777777" w:rsidR="00C266A3" w:rsidRPr="00687412" w:rsidRDefault="00C266A3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</w:p>
          <w:p w14:paraId="6BBAD353" w14:textId="56501715" w:rsidR="000A37D9" w:rsidRDefault="00A573B1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>NATIONAL UNIVERSITY OF SINGAPORE</w:t>
            </w:r>
            <w:r w:rsidR="00E11B35">
              <w:rPr>
                <w:b/>
                <w:bCs/>
                <w:color w:val="000000" w:themeColor="text1"/>
                <w:szCs w:val="22"/>
              </w:rPr>
              <w:t xml:space="preserve"> 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                                             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JAN</w:t>
            </w:r>
            <w:r w:rsidR="000A37D9">
              <w:rPr>
                <w:b/>
                <w:bCs/>
                <w:color w:val="000000" w:themeColor="text1"/>
                <w:szCs w:val="22"/>
              </w:rPr>
              <w:t xml:space="preserve">-APR </w:t>
            </w:r>
            <w:r w:rsidR="000A37D9" w:rsidRPr="00687412">
              <w:rPr>
                <w:b/>
                <w:bCs/>
                <w:color w:val="000000" w:themeColor="text1"/>
                <w:szCs w:val="22"/>
              </w:rPr>
              <w:t>2019</w:t>
            </w:r>
          </w:p>
          <w:p w14:paraId="7CB1BF3B" w14:textId="3CB9BC87" w:rsidR="000E1D44" w:rsidRPr="00687412" w:rsidRDefault="00E11B35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>
              <w:rPr>
                <w:b/>
                <w:bCs/>
                <w:color w:val="000000" w:themeColor="text1"/>
                <w:szCs w:val="22"/>
              </w:rPr>
              <w:t>(</w:t>
            </w:r>
            <w:r w:rsidR="00AD5C68">
              <w:rPr>
                <w:b/>
                <w:bCs/>
                <w:color w:val="000000" w:themeColor="text1"/>
                <w:szCs w:val="22"/>
              </w:rPr>
              <w:t>PROF</w:t>
            </w:r>
            <w:r w:rsidR="00B120E7">
              <w:rPr>
                <w:b/>
                <w:bCs/>
                <w:color w:val="000000" w:themeColor="text1"/>
                <w:szCs w:val="22"/>
              </w:rPr>
              <w:t>.</w:t>
            </w:r>
            <w:r w:rsidR="00AD5C68">
              <w:rPr>
                <w:b/>
                <w:bCs/>
                <w:color w:val="000000" w:themeColor="text1"/>
                <w:szCs w:val="22"/>
              </w:rPr>
              <w:t xml:space="preserve"> </w:t>
            </w:r>
            <w:r>
              <w:rPr>
                <w:b/>
                <w:bCs/>
                <w:color w:val="000000" w:themeColor="text1"/>
                <w:szCs w:val="22"/>
              </w:rPr>
              <w:t>BT THOMAS YEO)</w:t>
            </w:r>
          </w:p>
          <w:p w14:paraId="4A023384" w14:textId="03453A3C" w:rsidR="00A573B1" w:rsidRPr="00687412" w:rsidRDefault="00A918D3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Compared</w:t>
            </w:r>
            <w:r w:rsidR="00693F72">
              <w:rPr>
                <w:sz w:val="22"/>
                <w:szCs w:val="22"/>
              </w:rPr>
              <w:t xml:space="preserve"> accuracy of</w:t>
            </w:r>
            <w:r w:rsidR="00A573B1" w:rsidRPr="00687412">
              <w:rPr>
                <w:sz w:val="22"/>
                <w:szCs w:val="22"/>
              </w:rPr>
              <w:t xml:space="preserve"> classical machine learning techniques </w:t>
            </w:r>
            <w:r w:rsidR="00386ACE" w:rsidRPr="00687412">
              <w:rPr>
                <w:sz w:val="22"/>
                <w:szCs w:val="22"/>
              </w:rPr>
              <w:t xml:space="preserve">(Support Vector Regression, </w:t>
            </w:r>
            <w:r w:rsidR="00805F23" w:rsidRPr="00687412">
              <w:rPr>
                <w:sz w:val="22"/>
                <w:szCs w:val="22"/>
              </w:rPr>
              <w:t>Kernel Ridge Regression, Elastic Net CV)</w:t>
            </w:r>
          </w:p>
          <w:p w14:paraId="495A0BB4" w14:textId="1E890E3E" w:rsidR="00303ED0" w:rsidRPr="00687412" w:rsidRDefault="00303ED0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Analyzed </w:t>
            </w:r>
            <w:r w:rsidR="0033459B" w:rsidRPr="00687412">
              <w:rPr>
                <w:sz w:val="22"/>
                <w:szCs w:val="22"/>
              </w:rPr>
              <w:t xml:space="preserve">relationship between </w:t>
            </w:r>
            <w:r w:rsidRPr="00687412">
              <w:rPr>
                <w:sz w:val="22"/>
                <w:szCs w:val="22"/>
              </w:rPr>
              <w:t xml:space="preserve">MRI </w:t>
            </w:r>
            <w:r w:rsidR="00ED474C" w:rsidRPr="00687412">
              <w:rPr>
                <w:sz w:val="22"/>
                <w:szCs w:val="22"/>
              </w:rPr>
              <w:t>data scans and fluid intelligence</w:t>
            </w:r>
          </w:p>
          <w:p w14:paraId="517F3D2C" w14:textId="77777777" w:rsidR="00A573B1" w:rsidRPr="00687412" w:rsidRDefault="00A573B1" w:rsidP="003F32B9">
            <w:pPr>
              <w:spacing w:line="276" w:lineRule="auto"/>
              <w:rPr>
                <w:sz w:val="22"/>
                <w:szCs w:val="22"/>
              </w:rPr>
            </w:pPr>
          </w:p>
          <w:p w14:paraId="195AA23E" w14:textId="5966EEBE" w:rsidR="00A573B1" w:rsidRPr="00687412" w:rsidRDefault="00A573B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AGENCY FOR SCIENCE, TECHNOLOGY AND RESEARCH</w:t>
            </w:r>
            <w:r w:rsidR="002A4425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621618">
              <w:rPr>
                <w:b/>
                <w:bCs/>
                <w:sz w:val="22"/>
                <w:szCs w:val="22"/>
              </w:rPr>
              <w:t xml:space="preserve"> </w:t>
            </w:r>
            <w:r w:rsidR="003E5DBB">
              <w:rPr>
                <w:b/>
                <w:bCs/>
                <w:sz w:val="22"/>
                <w:szCs w:val="22"/>
              </w:rPr>
              <w:t xml:space="preserve">   </w:t>
            </w:r>
            <w:r w:rsidR="00621618">
              <w:rPr>
                <w:b/>
                <w:bCs/>
                <w:sz w:val="22"/>
                <w:szCs w:val="22"/>
              </w:rPr>
              <w:t>APR</w:t>
            </w:r>
            <w:r w:rsidR="003E5DBB">
              <w:rPr>
                <w:b/>
                <w:bCs/>
                <w:sz w:val="22"/>
                <w:szCs w:val="22"/>
              </w:rPr>
              <w:t>-</w:t>
            </w:r>
            <w:r w:rsidR="00621618">
              <w:rPr>
                <w:b/>
                <w:bCs/>
                <w:sz w:val="22"/>
                <w:szCs w:val="22"/>
              </w:rPr>
              <w:t xml:space="preserve">AUG </w:t>
            </w:r>
            <w:r w:rsidR="003D08CC" w:rsidRPr="00687412">
              <w:rPr>
                <w:b/>
                <w:bCs/>
                <w:sz w:val="22"/>
                <w:szCs w:val="22"/>
              </w:rPr>
              <w:t>2</w:t>
            </w:r>
            <w:r w:rsidR="002A4425" w:rsidRPr="00687412">
              <w:rPr>
                <w:b/>
                <w:bCs/>
                <w:sz w:val="22"/>
                <w:szCs w:val="22"/>
              </w:rPr>
              <w:t>019</w:t>
            </w:r>
          </w:p>
          <w:p w14:paraId="39F858C4" w14:textId="517CB123" w:rsidR="004B026D" w:rsidRPr="00A43053" w:rsidRDefault="00AD5C68" w:rsidP="004B026D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43053">
              <w:rPr>
                <w:b/>
                <w:bCs/>
                <w:sz w:val="22"/>
                <w:szCs w:val="22"/>
              </w:rPr>
              <w:t>(</w:t>
            </w:r>
            <w:r w:rsidR="00E31E6B" w:rsidRPr="00A43053">
              <w:rPr>
                <w:b/>
                <w:bCs/>
                <w:sz w:val="22"/>
                <w:szCs w:val="22"/>
              </w:rPr>
              <w:t>D</w:t>
            </w:r>
            <w:r w:rsidR="00642733">
              <w:rPr>
                <w:b/>
                <w:bCs/>
                <w:sz w:val="22"/>
                <w:szCs w:val="22"/>
              </w:rPr>
              <w:t>R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. </w:t>
            </w:r>
            <w:r w:rsidR="008B1EB7">
              <w:rPr>
                <w:b/>
                <w:bCs/>
                <w:sz w:val="22"/>
                <w:szCs w:val="22"/>
              </w:rPr>
              <w:t>ANJAN</w:t>
            </w:r>
            <w:r w:rsidR="00E31E6B" w:rsidRPr="00A43053">
              <w:rPr>
                <w:b/>
                <w:bCs/>
                <w:sz w:val="22"/>
                <w:szCs w:val="22"/>
              </w:rPr>
              <w:t xml:space="preserve"> SOUMYANARAYANAN)</w:t>
            </w:r>
          </w:p>
          <w:p w14:paraId="666384AC" w14:textId="3714F499" w:rsidR="006E31DC" w:rsidRDefault="00284A21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Ran micromagnetic simulations </w:t>
            </w:r>
            <w:r w:rsidR="006E31DC">
              <w:rPr>
                <w:sz w:val="22"/>
                <w:szCs w:val="22"/>
              </w:rPr>
              <w:t>on</w:t>
            </w:r>
            <w:r w:rsidRPr="00687412">
              <w:rPr>
                <w:sz w:val="22"/>
                <w:szCs w:val="22"/>
              </w:rPr>
              <w:t xml:space="preserve"> nanofabricated</w:t>
            </w:r>
            <w:r w:rsidR="003B2B2E" w:rsidRPr="00687412">
              <w:rPr>
                <w:sz w:val="22"/>
                <w:szCs w:val="22"/>
              </w:rPr>
              <w:t xml:space="preserve"> synthetic</w:t>
            </w:r>
            <w:r w:rsidRPr="00687412">
              <w:rPr>
                <w:sz w:val="22"/>
                <w:szCs w:val="22"/>
              </w:rPr>
              <w:t xml:space="preserve"> antiferromagnets</w:t>
            </w:r>
          </w:p>
          <w:p w14:paraId="64531DCB" w14:textId="7A139733" w:rsidR="00284A21" w:rsidRPr="00A67755" w:rsidRDefault="00C42B9B" w:rsidP="00A6775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Compared simulation results with </w:t>
            </w:r>
            <w:r w:rsidR="00CE18DB">
              <w:rPr>
                <w:sz w:val="22"/>
                <w:szCs w:val="22"/>
              </w:rPr>
              <w:t>actual</w:t>
            </w:r>
            <w:r w:rsidR="006E31DC" w:rsidRPr="00687412">
              <w:rPr>
                <w:sz w:val="22"/>
                <w:szCs w:val="22"/>
              </w:rPr>
              <w:t xml:space="preserve"> MFM and AFM microscopy </w:t>
            </w:r>
            <w:r w:rsidR="00107EF7">
              <w:rPr>
                <w:sz w:val="22"/>
                <w:szCs w:val="22"/>
              </w:rPr>
              <w:t>observations</w:t>
            </w:r>
          </w:p>
          <w:p w14:paraId="003E7445" w14:textId="2FD6F390" w:rsidR="003053C5" w:rsidRDefault="00AD2777" w:rsidP="00C266A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Processing</w:t>
            </w:r>
            <w:r w:rsidR="00284A21" w:rsidRPr="00687412">
              <w:rPr>
                <w:sz w:val="22"/>
                <w:szCs w:val="22"/>
              </w:rPr>
              <w:t xml:space="preserve"> of simulations and experiment</w:t>
            </w:r>
            <w:r w:rsidR="00111D24">
              <w:rPr>
                <w:sz w:val="22"/>
                <w:szCs w:val="22"/>
              </w:rPr>
              <w:t>al results</w:t>
            </w:r>
          </w:p>
          <w:p w14:paraId="326E87F4" w14:textId="77777777" w:rsidR="0047464C" w:rsidRDefault="0047464C" w:rsidP="0047464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Improved software connection between </w:t>
            </w:r>
            <w:r w:rsidRPr="00687412">
              <w:rPr>
                <w:sz w:val="22"/>
                <w:szCs w:val="22"/>
              </w:rPr>
              <w:t xml:space="preserve">local </w:t>
            </w:r>
            <w:r>
              <w:rPr>
                <w:sz w:val="22"/>
                <w:szCs w:val="22"/>
              </w:rPr>
              <w:t>computer and remote GPUs</w:t>
            </w:r>
          </w:p>
          <w:p w14:paraId="7981B5A2" w14:textId="77777777" w:rsidR="00164270" w:rsidRDefault="00164270" w:rsidP="00164270">
            <w:pPr>
              <w:spacing w:line="276" w:lineRule="auto"/>
              <w:rPr>
                <w:sz w:val="22"/>
                <w:szCs w:val="22"/>
              </w:rPr>
            </w:pPr>
          </w:p>
          <w:p w14:paraId="43CCC283" w14:textId="02136C7D" w:rsidR="00B507BE" w:rsidRPr="00687412" w:rsidRDefault="007D2536" w:rsidP="00B507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CARNEGIE MELLON UNIVERSITY</w:t>
            </w:r>
            <w:r w:rsidR="00B507BE" w:rsidRPr="00687412">
              <w:rPr>
                <w:b/>
                <w:bCs/>
                <w:sz w:val="22"/>
                <w:szCs w:val="22"/>
              </w:rPr>
              <w:t xml:space="preserve">              </w:t>
            </w:r>
            <w:r w:rsidR="00B507BE">
              <w:rPr>
                <w:b/>
                <w:bCs/>
                <w:sz w:val="22"/>
                <w:szCs w:val="22"/>
              </w:rPr>
              <w:t xml:space="preserve">    </w:t>
            </w:r>
            <w:r w:rsidR="00B64DF8">
              <w:rPr>
                <w:b/>
                <w:bCs/>
                <w:sz w:val="22"/>
                <w:szCs w:val="22"/>
              </w:rPr>
              <w:t xml:space="preserve">         </w:t>
            </w:r>
            <w:r w:rsidR="00443ED2">
              <w:rPr>
                <w:b/>
                <w:bCs/>
                <w:sz w:val="22"/>
                <w:szCs w:val="22"/>
              </w:rPr>
              <w:t xml:space="preserve">                                     </w:t>
            </w:r>
            <w:r w:rsidR="00C01F39">
              <w:rPr>
                <w:b/>
                <w:bCs/>
                <w:sz w:val="22"/>
                <w:szCs w:val="22"/>
              </w:rPr>
              <w:t xml:space="preserve"> </w:t>
            </w:r>
            <w:r w:rsidR="00B64DF8">
              <w:rPr>
                <w:b/>
                <w:bCs/>
                <w:sz w:val="22"/>
                <w:szCs w:val="22"/>
              </w:rPr>
              <w:t xml:space="preserve"> SEP</w:t>
            </w:r>
            <w:r w:rsidR="00B507BE">
              <w:rPr>
                <w:b/>
                <w:bCs/>
                <w:sz w:val="22"/>
                <w:szCs w:val="22"/>
              </w:rPr>
              <w:t xml:space="preserve"> </w:t>
            </w:r>
            <w:r w:rsidR="00B507BE" w:rsidRPr="00687412">
              <w:rPr>
                <w:b/>
                <w:bCs/>
                <w:sz w:val="22"/>
                <w:szCs w:val="22"/>
              </w:rPr>
              <w:t>2019</w:t>
            </w:r>
            <w:r w:rsidR="00B64DF8">
              <w:rPr>
                <w:b/>
                <w:bCs/>
                <w:sz w:val="22"/>
                <w:szCs w:val="22"/>
              </w:rPr>
              <w:t xml:space="preserve"> - </w:t>
            </w:r>
          </w:p>
          <w:p w14:paraId="425284C1" w14:textId="58EDE163" w:rsidR="00164270" w:rsidRPr="0086046C" w:rsidRDefault="001730A4" w:rsidP="001642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86046C">
              <w:rPr>
                <w:b/>
                <w:bCs/>
                <w:sz w:val="22"/>
                <w:szCs w:val="22"/>
              </w:rPr>
              <w:t>(PROF. NANCY POLLARD)</w:t>
            </w:r>
          </w:p>
          <w:p w14:paraId="1244A3BB" w14:textId="19518598" w:rsidR="00034BBC" w:rsidRDefault="00014592" w:rsidP="00034BB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5A6700">
              <w:rPr>
                <w:sz w:val="22"/>
                <w:szCs w:val="22"/>
              </w:rPr>
              <w:t xml:space="preserve">image processed </w:t>
            </w:r>
            <w:r w:rsidR="00EF2CE0">
              <w:rPr>
                <w:sz w:val="22"/>
                <w:szCs w:val="22"/>
              </w:rPr>
              <w:t>April Tag detector</w:t>
            </w:r>
          </w:p>
          <w:p w14:paraId="2DE61E15" w14:textId="3619D963" w:rsidR="00B120E7" w:rsidRPr="005E167C" w:rsidRDefault="00C33DD9" w:rsidP="001642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Conducted </w:t>
            </w:r>
            <w:r w:rsidR="00A94442">
              <w:rPr>
                <w:sz w:val="22"/>
                <w:szCs w:val="22"/>
              </w:rPr>
              <w:t xml:space="preserve">sensors test to </w:t>
            </w:r>
            <w:r w:rsidR="00CD4A59">
              <w:rPr>
                <w:sz w:val="22"/>
                <w:szCs w:val="22"/>
              </w:rPr>
              <w:t xml:space="preserve">determine suitable results for </w:t>
            </w:r>
            <w:r w:rsidR="00A41653">
              <w:rPr>
                <w:sz w:val="22"/>
                <w:szCs w:val="22"/>
              </w:rPr>
              <w:t xml:space="preserve">ongoing soft robotic hand </w:t>
            </w:r>
            <w:r w:rsidR="007B4DE7">
              <w:rPr>
                <w:sz w:val="22"/>
                <w:szCs w:val="22"/>
              </w:rPr>
              <w:t>project</w:t>
            </w:r>
          </w:p>
        </w:tc>
      </w:tr>
      <w:tr w:rsidR="000E1D44" w:rsidRPr="003F32B9" w14:paraId="1D2CE9E1" w14:textId="77777777" w:rsidTr="004C30CB">
        <w:trPr>
          <w:trHeight w:val="2176"/>
        </w:trPr>
        <w:tc>
          <w:tcPr>
            <w:tcW w:w="1775" w:type="dxa"/>
            <w:gridSpan w:val="2"/>
          </w:tcPr>
          <w:p w14:paraId="1FB5DD1B" w14:textId="0D3B0EAD" w:rsidR="000E1D44" w:rsidRPr="003F32B9" w:rsidRDefault="00E21E94" w:rsidP="003F32B9">
            <w:pPr>
              <w:spacing w:line="276" w:lineRule="auto"/>
              <w:rPr>
                <w:sz w:val="22"/>
                <w:szCs w:val="22"/>
              </w:rPr>
            </w:pPr>
            <w:r w:rsidRPr="003F32B9">
              <w:rPr>
                <w:rFonts w:asciiTheme="majorHAnsi" w:hAnsiTheme="majorHAnsi" w:cs="Times New Roman (Body CS)"/>
                <w:b/>
                <w:color w:val="648276" w:themeColor="accent5"/>
                <w:sz w:val="21"/>
                <w:szCs w:val="18"/>
              </w:rPr>
              <w:t>PROJECTS</w:t>
            </w:r>
          </w:p>
        </w:tc>
        <w:tc>
          <w:tcPr>
            <w:tcW w:w="9015" w:type="dxa"/>
            <w:gridSpan w:val="2"/>
          </w:tcPr>
          <w:p w14:paraId="4698968D" w14:textId="6EEFA04B" w:rsidR="00E94BCB" w:rsidRPr="00687412" w:rsidRDefault="00E94BCB" w:rsidP="003F32B9">
            <w:pPr>
              <w:pStyle w:val="TextRight"/>
              <w:spacing w:line="276" w:lineRule="auto"/>
              <w:rPr>
                <w:b/>
                <w:bCs/>
                <w:color w:val="000000" w:themeColor="text1"/>
                <w:szCs w:val="22"/>
              </w:rPr>
            </w:pPr>
            <w:r w:rsidRPr="00687412">
              <w:rPr>
                <w:b/>
                <w:bCs/>
                <w:color w:val="000000" w:themeColor="text1"/>
                <w:szCs w:val="22"/>
              </w:rPr>
              <w:t xml:space="preserve">SHOPEE NATIONAL DATA SCIENCE COMPETITION </w:t>
            </w:r>
            <w:r w:rsidR="00D961E8">
              <w:rPr>
                <w:b/>
                <w:bCs/>
                <w:color w:val="000000" w:themeColor="text1"/>
                <w:szCs w:val="22"/>
              </w:rPr>
              <w:t xml:space="preserve">                                    </w:t>
            </w:r>
            <w:r w:rsidR="00472908">
              <w:rPr>
                <w:b/>
                <w:bCs/>
                <w:color w:val="000000" w:themeColor="text1"/>
                <w:szCs w:val="22"/>
              </w:rPr>
              <w:t>FEB 2019</w:t>
            </w:r>
          </w:p>
          <w:p w14:paraId="73A61946" w14:textId="68AC33BD" w:rsidR="00E94BCB" w:rsidRPr="00687412" w:rsidRDefault="00E94BCB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neural networks </w:t>
            </w:r>
            <w:r w:rsidR="000E4267" w:rsidRPr="00687412">
              <w:rPr>
                <w:sz w:val="22"/>
                <w:szCs w:val="22"/>
              </w:rPr>
              <w:t xml:space="preserve">for text and image classification </w:t>
            </w:r>
            <w:r w:rsidR="00B579C2">
              <w:rPr>
                <w:sz w:val="22"/>
                <w:szCs w:val="22"/>
              </w:rPr>
              <w:t>of</w:t>
            </w:r>
            <w:r w:rsidR="005E4211" w:rsidRPr="00687412">
              <w:rPr>
                <w:sz w:val="22"/>
                <w:szCs w:val="22"/>
              </w:rPr>
              <w:t xml:space="preserve"> products</w:t>
            </w:r>
          </w:p>
          <w:p w14:paraId="7E4E3F4D" w14:textId="20E8C878" w:rsidR="00854328" w:rsidRPr="00687412" w:rsidRDefault="00854328" w:rsidP="003F32B9">
            <w:pPr>
              <w:spacing w:line="276" w:lineRule="auto"/>
              <w:rPr>
                <w:sz w:val="22"/>
                <w:szCs w:val="22"/>
              </w:rPr>
            </w:pPr>
          </w:p>
          <w:p w14:paraId="75443502" w14:textId="7CCAA091" w:rsidR="00803771" w:rsidRPr="00687412" w:rsidRDefault="00803771" w:rsidP="003F32B9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87412">
              <w:rPr>
                <w:b/>
                <w:bCs/>
                <w:sz w:val="22"/>
                <w:szCs w:val="22"/>
              </w:rPr>
              <w:t>KAGGLE PNEUMONIA DATASETS</w:t>
            </w:r>
            <w:r w:rsidR="00821590">
              <w:rPr>
                <w:b/>
                <w:bCs/>
                <w:sz w:val="22"/>
                <w:szCs w:val="22"/>
              </w:rPr>
              <w:t xml:space="preserve">                                                               </w:t>
            </w:r>
            <w:r w:rsidR="009D521B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</w:t>
            </w:r>
            <w:r w:rsidR="000A40DC">
              <w:rPr>
                <w:b/>
                <w:bCs/>
                <w:sz w:val="22"/>
                <w:szCs w:val="22"/>
              </w:rPr>
              <w:t xml:space="preserve"> </w:t>
            </w:r>
            <w:r w:rsidR="00821590">
              <w:rPr>
                <w:b/>
                <w:bCs/>
                <w:sz w:val="22"/>
                <w:szCs w:val="22"/>
              </w:rPr>
              <w:t xml:space="preserve"> APR 2019</w:t>
            </w:r>
          </w:p>
          <w:p w14:paraId="71FFF2AF" w14:textId="615C6CDC" w:rsidR="000E1D44" w:rsidRDefault="001E0518" w:rsidP="003F32B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87412">
              <w:rPr>
                <w:sz w:val="22"/>
                <w:szCs w:val="22"/>
              </w:rPr>
              <w:t xml:space="preserve">Implemented </w:t>
            </w:r>
            <w:r w:rsidR="00CD1B17" w:rsidRPr="00687412">
              <w:rPr>
                <w:sz w:val="22"/>
                <w:szCs w:val="22"/>
              </w:rPr>
              <w:t xml:space="preserve">neural networks </w:t>
            </w:r>
            <w:r w:rsidR="00320F4D">
              <w:rPr>
                <w:sz w:val="22"/>
                <w:szCs w:val="22"/>
              </w:rPr>
              <w:t>for</w:t>
            </w:r>
            <w:r w:rsidR="00CD1B17" w:rsidRPr="00687412">
              <w:rPr>
                <w:sz w:val="22"/>
                <w:szCs w:val="22"/>
              </w:rPr>
              <w:t xml:space="preserve"> pneumonia </w:t>
            </w:r>
            <w:r w:rsidR="00E464FC">
              <w:rPr>
                <w:sz w:val="22"/>
                <w:szCs w:val="22"/>
              </w:rPr>
              <w:t xml:space="preserve">prediction </w:t>
            </w:r>
            <w:r w:rsidR="00CD1B17" w:rsidRPr="00687412">
              <w:rPr>
                <w:sz w:val="22"/>
                <w:szCs w:val="22"/>
              </w:rPr>
              <w:t xml:space="preserve">from </w:t>
            </w:r>
            <w:r w:rsidR="00D2539A" w:rsidRPr="00687412">
              <w:rPr>
                <w:sz w:val="22"/>
                <w:szCs w:val="22"/>
              </w:rPr>
              <w:t>X-ray images</w:t>
            </w:r>
          </w:p>
          <w:p w14:paraId="5B127DFF" w14:textId="32E4C331" w:rsidR="00EB3F70" w:rsidRDefault="00EB3F70" w:rsidP="00EB3F70">
            <w:pPr>
              <w:spacing w:line="276" w:lineRule="auto"/>
              <w:rPr>
                <w:sz w:val="22"/>
                <w:szCs w:val="22"/>
              </w:rPr>
            </w:pPr>
          </w:p>
          <w:p w14:paraId="0D20F696" w14:textId="4DFBAE50" w:rsidR="00305A8E" w:rsidRDefault="00305A8E" w:rsidP="00EB3F70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822A5">
              <w:rPr>
                <w:b/>
                <w:bCs/>
                <w:sz w:val="22"/>
                <w:szCs w:val="22"/>
              </w:rPr>
              <w:t>112 HACKATHON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8A59C5">
              <w:rPr>
                <w:b/>
                <w:bCs/>
                <w:sz w:val="22"/>
                <w:szCs w:val="22"/>
              </w:rPr>
              <w:t>NOV</w:t>
            </w:r>
            <w:r w:rsidR="00CE3D34">
              <w:rPr>
                <w:b/>
                <w:bCs/>
                <w:sz w:val="22"/>
                <w:szCs w:val="22"/>
              </w:rPr>
              <w:t xml:space="preserve"> 2019</w:t>
            </w:r>
            <w:r w:rsidR="009F3F7D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                     </w:t>
            </w:r>
          </w:p>
          <w:p w14:paraId="668C8B5A" w14:textId="6045C94E" w:rsidR="005D7171" w:rsidRDefault="007021C0" w:rsidP="00935B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Object </w:t>
            </w:r>
            <w:r w:rsidR="009E6505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etection </w:t>
            </w:r>
            <w:r w:rsidR="00765718">
              <w:rPr>
                <w:sz w:val="22"/>
                <w:szCs w:val="22"/>
              </w:rPr>
              <w:t xml:space="preserve">of </w:t>
            </w:r>
            <w:r w:rsidR="00452870">
              <w:rPr>
                <w:sz w:val="22"/>
                <w:szCs w:val="22"/>
              </w:rPr>
              <w:t xml:space="preserve">colored object </w:t>
            </w:r>
            <w:r w:rsidR="006E7EBF">
              <w:rPr>
                <w:sz w:val="22"/>
                <w:szCs w:val="22"/>
              </w:rPr>
              <w:t xml:space="preserve">for a </w:t>
            </w:r>
            <w:r w:rsidR="00CF6D9D">
              <w:rPr>
                <w:sz w:val="22"/>
                <w:szCs w:val="22"/>
              </w:rPr>
              <w:t>custom</w:t>
            </w:r>
            <w:r w:rsidR="006E7EBF">
              <w:rPr>
                <w:sz w:val="22"/>
                <w:szCs w:val="22"/>
              </w:rPr>
              <w:t xml:space="preserve"> </w:t>
            </w:r>
            <w:r w:rsidR="00716B94">
              <w:rPr>
                <w:sz w:val="22"/>
                <w:szCs w:val="22"/>
              </w:rPr>
              <w:t>f</w:t>
            </w:r>
            <w:r w:rsidR="006E7EBF">
              <w:rPr>
                <w:sz w:val="22"/>
                <w:szCs w:val="22"/>
              </w:rPr>
              <w:t xml:space="preserve">lappy </w:t>
            </w:r>
            <w:r w:rsidR="00716B94">
              <w:rPr>
                <w:sz w:val="22"/>
                <w:szCs w:val="22"/>
              </w:rPr>
              <w:t>b</w:t>
            </w:r>
            <w:r w:rsidR="006E7EBF">
              <w:rPr>
                <w:sz w:val="22"/>
                <w:szCs w:val="22"/>
              </w:rPr>
              <w:t xml:space="preserve">ird </w:t>
            </w:r>
            <w:r w:rsidR="00D40214">
              <w:rPr>
                <w:sz w:val="22"/>
                <w:szCs w:val="22"/>
              </w:rPr>
              <w:t>g</w:t>
            </w:r>
            <w:r w:rsidR="006E7EBF">
              <w:rPr>
                <w:sz w:val="22"/>
                <w:szCs w:val="22"/>
              </w:rPr>
              <w:t>ameplay</w:t>
            </w:r>
          </w:p>
          <w:p w14:paraId="6D3D40B3" w14:textId="77777777" w:rsidR="005D7171" w:rsidRDefault="005D7171" w:rsidP="005D7171">
            <w:pPr>
              <w:spacing w:line="276" w:lineRule="auto"/>
              <w:rPr>
                <w:sz w:val="22"/>
                <w:szCs w:val="22"/>
              </w:rPr>
            </w:pPr>
          </w:p>
          <w:p w14:paraId="55312163" w14:textId="2E1101C2" w:rsidR="00935B35" w:rsidRPr="002A620E" w:rsidRDefault="00B728A5" w:rsidP="005D7171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2A620E">
              <w:rPr>
                <w:b/>
                <w:bCs/>
                <w:sz w:val="22"/>
                <w:szCs w:val="22"/>
              </w:rPr>
              <w:t>COMPUTER SCIENCE INTRODUCTORY CLASS FINAL TERM PROJECT</w:t>
            </w:r>
            <w:r w:rsidR="008A59C5">
              <w:rPr>
                <w:b/>
                <w:bCs/>
                <w:sz w:val="22"/>
                <w:szCs w:val="22"/>
              </w:rPr>
              <w:t xml:space="preserve">     DEC 2019</w:t>
            </w:r>
          </w:p>
          <w:p w14:paraId="715F1519" w14:textId="303513DA" w:rsidR="00B728A5" w:rsidRDefault="009E6505" w:rsidP="00546F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Detection</w:t>
            </w:r>
            <w:r w:rsidR="00114D21">
              <w:rPr>
                <w:sz w:val="22"/>
                <w:szCs w:val="22"/>
              </w:rPr>
              <w:t xml:space="preserve"> of April Tag </w:t>
            </w:r>
            <w:r w:rsidR="00212016">
              <w:rPr>
                <w:sz w:val="22"/>
                <w:szCs w:val="22"/>
              </w:rPr>
              <w:t>for</w:t>
            </w:r>
            <w:r w:rsidR="00463FDD">
              <w:rPr>
                <w:sz w:val="22"/>
                <w:szCs w:val="22"/>
              </w:rPr>
              <w:t xml:space="preserve"> </w:t>
            </w:r>
            <w:r w:rsidR="000E2163">
              <w:rPr>
                <w:sz w:val="22"/>
                <w:szCs w:val="22"/>
              </w:rPr>
              <w:t xml:space="preserve">racing </w:t>
            </w:r>
            <w:r w:rsidR="00463FDD">
              <w:rPr>
                <w:sz w:val="22"/>
                <w:szCs w:val="22"/>
              </w:rPr>
              <w:t>game</w:t>
            </w:r>
          </w:p>
          <w:p w14:paraId="09BC65A5" w14:textId="77777777" w:rsidR="00EB3F70" w:rsidRDefault="00CC13E0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Implemented </w:t>
            </w:r>
            <w:r w:rsidR="00A83AC8">
              <w:rPr>
                <w:sz w:val="22"/>
                <w:szCs w:val="22"/>
              </w:rPr>
              <w:t xml:space="preserve">Image Filtering of </w:t>
            </w:r>
            <w:r w:rsidR="002F1BA5">
              <w:rPr>
                <w:sz w:val="22"/>
                <w:szCs w:val="22"/>
              </w:rPr>
              <w:t xml:space="preserve">Input Images </w:t>
            </w:r>
            <w:r w:rsidR="004F4587">
              <w:rPr>
                <w:sz w:val="22"/>
                <w:szCs w:val="22"/>
              </w:rPr>
              <w:t xml:space="preserve">for custom </w:t>
            </w:r>
            <w:r w:rsidR="00B34A80">
              <w:rPr>
                <w:sz w:val="22"/>
                <w:szCs w:val="22"/>
              </w:rPr>
              <w:t>gameplay</w:t>
            </w:r>
          </w:p>
          <w:p w14:paraId="799D28A3" w14:textId="6320E157" w:rsidR="00856AED" w:rsidRPr="00BE0FB7" w:rsidRDefault="00856AED" w:rsidP="00EB3F7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Nominated for </w:t>
            </w:r>
            <w:r w:rsidR="008213C9">
              <w:rPr>
                <w:sz w:val="22"/>
                <w:szCs w:val="22"/>
              </w:rPr>
              <w:t>final projects showcase</w:t>
            </w:r>
          </w:p>
        </w:tc>
      </w:tr>
    </w:tbl>
    <w:p w14:paraId="5F152F88" w14:textId="77777777" w:rsidR="00C55D85" w:rsidRPr="003F32B9" w:rsidRDefault="00C55D85" w:rsidP="003F32B9">
      <w:pPr>
        <w:spacing w:line="276" w:lineRule="auto"/>
        <w:rPr>
          <w:sz w:val="22"/>
          <w:szCs w:val="22"/>
        </w:rPr>
      </w:pPr>
    </w:p>
    <w:sectPr w:rsidR="00C55D85" w:rsidRPr="003F32B9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1038" w14:textId="77777777" w:rsidR="00D81BFF" w:rsidRDefault="00D81BFF" w:rsidP="00F316AD">
      <w:r>
        <w:separator/>
      </w:r>
    </w:p>
  </w:endnote>
  <w:endnote w:type="continuationSeparator" w:id="0">
    <w:p w14:paraId="4509C327" w14:textId="77777777" w:rsidR="00D81BFF" w:rsidRDefault="00D81BF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99D9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BD2E" wp14:editId="4E81804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719C26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C8D57" w14:textId="77777777" w:rsidR="00D81BFF" w:rsidRDefault="00D81BFF" w:rsidP="00F316AD">
      <w:r>
        <w:separator/>
      </w:r>
    </w:p>
  </w:footnote>
  <w:footnote w:type="continuationSeparator" w:id="0">
    <w:p w14:paraId="54333651" w14:textId="77777777" w:rsidR="00D81BFF" w:rsidRDefault="00D81BF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52D5"/>
    <w:multiLevelType w:val="hybridMultilevel"/>
    <w:tmpl w:val="3C8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11"/>
    <w:rsid w:val="00014592"/>
    <w:rsid w:val="00026918"/>
    <w:rsid w:val="00034BBC"/>
    <w:rsid w:val="00045A4C"/>
    <w:rsid w:val="000472DF"/>
    <w:rsid w:val="00091A03"/>
    <w:rsid w:val="00093027"/>
    <w:rsid w:val="0009424C"/>
    <w:rsid w:val="000A37D9"/>
    <w:rsid w:val="000A40DC"/>
    <w:rsid w:val="000A5568"/>
    <w:rsid w:val="000A7B4A"/>
    <w:rsid w:val="000B277F"/>
    <w:rsid w:val="000C6410"/>
    <w:rsid w:val="000D3613"/>
    <w:rsid w:val="000D754A"/>
    <w:rsid w:val="000D7646"/>
    <w:rsid w:val="000D7F13"/>
    <w:rsid w:val="000E1D44"/>
    <w:rsid w:val="000E2163"/>
    <w:rsid w:val="000E4267"/>
    <w:rsid w:val="000E5029"/>
    <w:rsid w:val="00107EF7"/>
    <w:rsid w:val="00111D24"/>
    <w:rsid w:val="00114D21"/>
    <w:rsid w:val="00115199"/>
    <w:rsid w:val="00142213"/>
    <w:rsid w:val="00164270"/>
    <w:rsid w:val="001730A4"/>
    <w:rsid w:val="001810D4"/>
    <w:rsid w:val="00187EA6"/>
    <w:rsid w:val="001E0518"/>
    <w:rsid w:val="0020696E"/>
    <w:rsid w:val="00212016"/>
    <w:rsid w:val="00215D99"/>
    <w:rsid w:val="0022054C"/>
    <w:rsid w:val="002356A2"/>
    <w:rsid w:val="00277127"/>
    <w:rsid w:val="00284A21"/>
    <w:rsid w:val="0029072D"/>
    <w:rsid w:val="00290BFC"/>
    <w:rsid w:val="002A4425"/>
    <w:rsid w:val="002A620E"/>
    <w:rsid w:val="002C7267"/>
    <w:rsid w:val="002D12DA"/>
    <w:rsid w:val="002F0578"/>
    <w:rsid w:val="002F1BA5"/>
    <w:rsid w:val="003019B2"/>
    <w:rsid w:val="00303ED0"/>
    <w:rsid w:val="003053C5"/>
    <w:rsid w:val="00305A8E"/>
    <w:rsid w:val="00320379"/>
    <w:rsid w:val="00320F4D"/>
    <w:rsid w:val="0033459B"/>
    <w:rsid w:val="0034688D"/>
    <w:rsid w:val="00361928"/>
    <w:rsid w:val="00363276"/>
    <w:rsid w:val="00377BBB"/>
    <w:rsid w:val="00386ACE"/>
    <w:rsid w:val="00387607"/>
    <w:rsid w:val="003A1207"/>
    <w:rsid w:val="003A25E4"/>
    <w:rsid w:val="003A67EF"/>
    <w:rsid w:val="003B2B2E"/>
    <w:rsid w:val="003C4BA4"/>
    <w:rsid w:val="003D08CC"/>
    <w:rsid w:val="003E2B50"/>
    <w:rsid w:val="003E5DBB"/>
    <w:rsid w:val="003F32B9"/>
    <w:rsid w:val="003F7503"/>
    <w:rsid w:val="0040233B"/>
    <w:rsid w:val="004107DA"/>
    <w:rsid w:val="00413D98"/>
    <w:rsid w:val="00414852"/>
    <w:rsid w:val="0043150E"/>
    <w:rsid w:val="004337C5"/>
    <w:rsid w:val="00443ED2"/>
    <w:rsid w:val="00452870"/>
    <w:rsid w:val="00463FDD"/>
    <w:rsid w:val="00472908"/>
    <w:rsid w:val="0047464C"/>
    <w:rsid w:val="00487899"/>
    <w:rsid w:val="004912A1"/>
    <w:rsid w:val="004B026D"/>
    <w:rsid w:val="004C30CB"/>
    <w:rsid w:val="004E5CDB"/>
    <w:rsid w:val="004F4587"/>
    <w:rsid w:val="004F5EFD"/>
    <w:rsid w:val="00511A6E"/>
    <w:rsid w:val="0053645C"/>
    <w:rsid w:val="00546FE4"/>
    <w:rsid w:val="00557F24"/>
    <w:rsid w:val="0057534A"/>
    <w:rsid w:val="005A6700"/>
    <w:rsid w:val="005D7171"/>
    <w:rsid w:val="005E167C"/>
    <w:rsid w:val="005E1E23"/>
    <w:rsid w:val="005E3637"/>
    <w:rsid w:val="005E4211"/>
    <w:rsid w:val="005F2A84"/>
    <w:rsid w:val="005F3CF8"/>
    <w:rsid w:val="005F43A9"/>
    <w:rsid w:val="00605A5B"/>
    <w:rsid w:val="00607AD7"/>
    <w:rsid w:val="0062113F"/>
    <w:rsid w:val="00621618"/>
    <w:rsid w:val="00637D5C"/>
    <w:rsid w:val="00642733"/>
    <w:rsid w:val="00662B4B"/>
    <w:rsid w:val="006822EA"/>
    <w:rsid w:val="00687412"/>
    <w:rsid w:val="00693F72"/>
    <w:rsid w:val="006A3F2D"/>
    <w:rsid w:val="006A4485"/>
    <w:rsid w:val="006C1400"/>
    <w:rsid w:val="006C5F31"/>
    <w:rsid w:val="006C60E6"/>
    <w:rsid w:val="006E31DC"/>
    <w:rsid w:val="006E70D3"/>
    <w:rsid w:val="006E7EBF"/>
    <w:rsid w:val="006F0C9A"/>
    <w:rsid w:val="007021C0"/>
    <w:rsid w:val="00716B94"/>
    <w:rsid w:val="007433A5"/>
    <w:rsid w:val="00751D67"/>
    <w:rsid w:val="00765718"/>
    <w:rsid w:val="00767577"/>
    <w:rsid w:val="007764E1"/>
    <w:rsid w:val="007A5A2E"/>
    <w:rsid w:val="007B0F94"/>
    <w:rsid w:val="007B4DE7"/>
    <w:rsid w:val="007B5CDC"/>
    <w:rsid w:val="007D2536"/>
    <w:rsid w:val="007F1383"/>
    <w:rsid w:val="007F4DD8"/>
    <w:rsid w:val="00803771"/>
    <w:rsid w:val="00805F23"/>
    <w:rsid w:val="008213C9"/>
    <w:rsid w:val="00821590"/>
    <w:rsid w:val="00830087"/>
    <w:rsid w:val="00854328"/>
    <w:rsid w:val="00856AED"/>
    <w:rsid w:val="0086046C"/>
    <w:rsid w:val="008A59C5"/>
    <w:rsid w:val="008B1EB7"/>
    <w:rsid w:val="008C2094"/>
    <w:rsid w:val="008D049A"/>
    <w:rsid w:val="008D3ACD"/>
    <w:rsid w:val="008E42B4"/>
    <w:rsid w:val="009042C1"/>
    <w:rsid w:val="009051BE"/>
    <w:rsid w:val="00935B35"/>
    <w:rsid w:val="009434D6"/>
    <w:rsid w:val="00947FF9"/>
    <w:rsid w:val="0096778A"/>
    <w:rsid w:val="00991E25"/>
    <w:rsid w:val="00992ADF"/>
    <w:rsid w:val="0099431D"/>
    <w:rsid w:val="009A44B4"/>
    <w:rsid w:val="009C0921"/>
    <w:rsid w:val="009D521B"/>
    <w:rsid w:val="009E6505"/>
    <w:rsid w:val="009F3F7D"/>
    <w:rsid w:val="00A167BE"/>
    <w:rsid w:val="00A3397D"/>
    <w:rsid w:val="00A342DD"/>
    <w:rsid w:val="00A41653"/>
    <w:rsid w:val="00A43053"/>
    <w:rsid w:val="00A573B1"/>
    <w:rsid w:val="00A67755"/>
    <w:rsid w:val="00A77921"/>
    <w:rsid w:val="00A822A5"/>
    <w:rsid w:val="00A83AC8"/>
    <w:rsid w:val="00A918D3"/>
    <w:rsid w:val="00A94442"/>
    <w:rsid w:val="00AB18EE"/>
    <w:rsid w:val="00AB6BD7"/>
    <w:rsid w:val="00AD2777"/>
    <w:rsid w:val="00AD5C68"/>
    <w:rsid w:val="00AE010B"/>
    <w:rsid w:val="00AE6201"/>
    <w:rsid w:val="00B00AFA"/>
    <w:rsid w:val="00B02A08"/>
    <w:rsid w:val="00B120E7"/>
    <w:rsid w:val="00B13858"/>
    <w:rsid w:val="00B34A80"/>
    <w:rsid w:val="00B411EB"/>
    <w:rsid w:val="00B507BE"/>
    <w:rsid w:val="00B55DBC"/>
    <w:rsid w:val="00B575FB"/>
    <w:rsid w:val="00B579C2"/>
    <w:rsid w:val="00B64DF8"/>
    <w:rsid w:val="00B728A5"/>
    <w:rsid w:val="00BA2F42"/>
    <w:rsid w:val="00BB39AF"/>
    <w:rsid w:val="00BB7567"/>
    <w:rsid w:val="00BD3B7D"/>
    <w:rsid w:val="00BE0FB7"/>
    <w:rsid w:val="00BE29AD"/>
    <w:rsid w:val="00C01F39"/>
    <w:rsid w:val="00C1095A"/>
    <w:rsid w:val="00C11D68"/>
    <w:rsid w:val="00C2386B"/>
    <w:rsid w:val="00C266A3"/>
    <w:rsid w:val="00C267D5"/>
    <w:rsid w:val="00C32111"/>
    <w:rsid w:val="00C33DD9"/>
    <w:rsid w:val="00C342C4"/>
    <w:rsid w:val="00C42B9B"/>
    <w:rsid w:val="00C55D85"/>
    <w:rsid w:val="00C57935"/>
    <w:rsid w:val="00C7530F"/>
    <w:rsid w:val="00C76663"/>
    <w:rsid w:val="00C87E64"/>
    <w:rsid w:val="00CA2273"/>
    <w:rsid w:val="00CA2454"/>
    <w:rsid w:val="00CA7446"/>
    <w:rsid w:val="00CC13E0"/>
    <w:rsid w:val="00CC3E34"/>
    <w:rsid w:val="00CD03E9"/>
    <w:rsid w:val="00CD1B17"/>
    <w:rsid w:val="00CD4A59"/>
    <w:rsid w:val="00CD50FD"/>
    <w:rsid w:val="00CE18DB"/>
    <w:rsid w:val="00CE3D34"/>
    <w:rsid w:val="00CF6D9D"/>
    <w:rsid w:val="00D02BB9"/>
    <w:rsid w:val="00D2539A"/>
    <w:rsid w:val="00D279D7"/>
    <w:rsid w:val="00D40214"/>
    <w:rsid w:val="00D41ED1"/>
    <w:rsid w:val="00D47124"/>
    <w:rsid w:val="00D64EBA"/>
    <w:rsid w:val="00D67C33"/>
    <w:rsid w:val="00D81BFF"/>
    <w:rsid w:val="00D961E8"/>
    <w:rsid w:val="00DA65BC"/>
    <w:rsid w:val="00DB5B04"/>
    <w:rsid w:val="00DC0177"/>
    <w:rsid w:val="00DC3110"/>
    <w:rsid w:val="00DC656A"/>
    <w:rsid w:val="00DD5D7B"/>
    <w:rsid w:val="00DE1916"/>
    <w:rsid w:val="00DE502E"/>
    <w:rsid w:val="00E016B7"/>
    <w:rsid w:val="00E11B35"/>
    <w:rsid w:val="00E21980"/>
    <w:rsid w:val="00E21E94"/>
    <w:rsid w:val="00E2207F"/>
    <w:rsid w:val="00E31E6B"/>
    <w:rsid w:val="00E3322C"/>
    <w:rsid w:val="00E464FC"/>
    <w:rsid w:val="00E47B20"/>
    <w:rsid w:val="00E529A6"/>
    <w:rsid w:val="00E600D5"/>
    <w:rsid w:val="00E6136D"/>
    <w:rsid w:val="00E66C26"/>
    <w:rsid w:val="00E7072B"/>
    <w:rsid w:val="00E94BCB"/>
    <w:rsid w:val="00EB1C00"/>
    <w:rsid w:val="00EB3F70"/>
    <w:rsid w:val="00EC646E"/>
    <w:rsid w:val="00ED474C"/>
    <w:rsid w:val="00EF25EA"/>
    <w:rsid w:val="00EF2CE0"/>
    <w:rsid w:val="00EF3277"/>
    <w:rsid w:val="00F058F8"/>
    <w:rsid w:val="00F279DC"/>
    <w:rsid w:val="00F316AD"/>
    <w:rsid w:val="00F4501B"/>
    <w:rsid w:val="00F55DBA"/>
    <w:rsid w:val="00F723B6"/>
    <w:rsid w:val="00F765C6"/>
    <w:rsid w:val="00F829A2"/>
    <w:rsid w:val="00F86CD2"/>
    <w:rsid w:val="00F95B1F"/>
    <w:rsid w:val="00FA4905"/>
    <w:rsid w:val="00FB0053"/>
    <w:rsid w:val="00FB024D"/>
    <w:rsid w:val="00FB193C"/>
    <w:rsid w:val="00FB5820"/>
    <w:rsid w:val="00FC4ADD"/>
    <w:rsid w:val="00FC6C7E"/>
    <w:rsid w:val="00FC6E8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C53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3211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57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A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4C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chao/Library/Containers/com.microsoft.Word/Data/Library/Application%20Support/Microsoft/Office/16.0/DTS/Search/%7b46AE6B68-6916-6346-BAF1-FB5949EBAB98%7dtf67351832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13696-16BF-654C-A029-7FBDBB1E3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{46AE6B68-6916-6346-BAF1-FB5949EBAB98}tf67351832.dotx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2020-01-09T04:10:00Z</dcterms:created>
  <dcterms:modified xsi:type="dcterms:W3CDTF">2020-05-21T14:06:00Z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